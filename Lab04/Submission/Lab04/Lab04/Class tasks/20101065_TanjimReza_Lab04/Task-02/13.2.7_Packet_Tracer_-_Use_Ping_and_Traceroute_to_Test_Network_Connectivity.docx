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5E625C" w:rsidRDefault="00000000" w:rsidP="00E31A44">
      <w:pPr>
        <w:pStyle w:val="Title"/>
        <w:rPr>
          <w:rStyle w:val="LabTitleInstVersred"/>
          <w:rFonts w:ascii="Open Sans" w:hAnsi="Open Sans" w:cs="Open Sans"/>
          <w:b/>
          <w:color w:val="000000" w:themeColor="text1"/>
          <w:sz w:val="24"/>
          <w:szCs w:val="24"/>
        </w:rPr>
      </w:pPr>
      <w:sdt>
        <w:sdtPr>
          <w:rPr>
            <w:rFonts w:ascii="Open Sans" w:hAnsi="Open Sans" w:cs="Open Sans"/>
            <w:b w:val="0"/>
            <w:color w:val="000000" w:themeColor="text1"/>
            <w:sz w:val="24"/>
            <w:szCs w:val="24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E31A44" w:rsidRPr="005E625C">
            <w:rPr>
              <w:rFonts w:ascii="Open Sans" w:hAnsi="Open Sans" w:cs="Open Sans"/>
              <w:color w:val="000000" w:themeColor="text1"/>
              <w:sz w:val="24"/>
              <w:szCs w:val="24"/>
            </w:rPr>
            <w:t>Packet Tracer - Use Ping and Traceroute to Test Network Connectivity</w:t>
          </w:r>
        </w:sdtContent>
      </w:sdt>
    </w:p>
    <w:p w14:paraId="02980EB1" w14:textId="77777777" w:rsidR="00E31A44" w:rsidRPr="005E625C" w:rsidRDefault="00E31A44" w:rsidP="00E31A44">
      <w:pPr>
        <w:pStyle w:val="Heading1"/>
        <w:numPr>
          <w:ilvl w:val="0"/>
          <w:numId w:val="0"/>
        </w:numPr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E303E" w:rsidRPr="005E625C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5E625C" w:rsidRDefault="0084725A" w:rsidP="0028120D">
            <w:pPr>
              <w:pStyle w:val="TableHeading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5E625C" w:rsidRDefault="0084725A" w:rsidP="0028120D">
            <w:pPr>
              <w:pStyle w:val="TableHeading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5E625C" w:rsidRDefault="0084725A" w:rsidP="0084725A">
            <w:pPr>
              <w:pStyle w:val="TableHeading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5E625C" w:rsidRDefault="0084725A" w:rsidP="0028120D">
            <w:pPr>
              <w:pStyle w:val="TableHeading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Default Gateway</w:t>
            </w:r>
          </w:p>
        </w:tc>
      </w:tr>
      <w:tr w:rsidR="008E303E" w:rsidRPr="005E625C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Pr="005E625C" w:rsidRDefault="0084725A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5E625C" w:rsidRDefault="0084725A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5E625C" w:rsidRDefault="0084725A" w:rsidP="0028120D">
            <w:pPr>
              <w:pStyle w:val="TableText"/>
              <w:rPr>
                <w:rFonts w:ascii="Open Sans" w:hAnsi="Open Sans" w:cs="Open Sans"/>
                <w:i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2001:</w:t>
            </w:r>
            <w:r w:rsidR="00F8290F"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db</w:t>
            </w: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Pr="005E625C" w:rsidRDefault="0084725A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E303E" w:rsidRPr="005E625C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5E625C" w:rsidRDefault="00E31A44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10.10.1.97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E303E" w:rsidRPr="005E625C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5E625C" w:rsidRDefault="00E31A44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10.10.1.6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E303E" w:rsidRPr="005E625C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5E625C" w:rsidRDefault="0084725A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5E625C" w:rsidRDefault="0084725A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5E625C" w:rsidRDefault="0084725A" w:rsidP="0028120D">
            <w:pPr>
              <w:pStyle w:val="TableText"/>
              <w:rPr>
                <w:rFonts w:ascii="Open Sans" w:hAnsi="Open Sans" w:cs="Open Sans"/>
                <w:i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2001:</w:t>
            </w:r>
            <w:r w:rsidR="00F8290F"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db</w:t>
            </w: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Pr="005E625C" w:rsidRDefault="0084725A" w:rsidP="0084725A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N/A</w:t>
            </w:r>
          </w:p>
        </w:tc>
      </w:tr>
      <w:tr w:rsidR="008E303E" w:rsidRPr="005E625C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5E625C" w:rsidRDefault="0084725A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Pr="005E625C" w:rsidRDefault="0084725A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5E625C" w:rsidRDefault="00F8290F" w:rsidP="0028120D">
            <w:pPr>
              <w:pStyle w:val="TableText"/>
              <w:rPr>
                <w:rFonts w:ascii="Open Sans" w:hAnsi="Open Sans" w:cs="Open Sans"/>
                <w:i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fe</w:t>
            </w:r>
            <w:r w:rsidR="0084725A"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Pr="005E625C" w:rsidRDefault="0084725A" w:rsidP="0084725A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N/A</w:t>
            </w:r>
          </w:p>
        </w:tc>
      </w:tr>
      <w:tr w:rsidR="008E303E" w:rsidRPr="005E625C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10.10.1.5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E303E" w:rsidRPr="005E625C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5E625C" w:rsidRDefault="0084725A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5E625C" w:rsidRDefault="0084725A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5E625C" w:rsidRDefault="0084725A" w:rsidP="0028120D">
            <w:pPr>
              <w:pStyle w:val="TableText"/>
              <w:rPr>
                <w:rFonts w:ascii="Open Sans" w:hAnsi="Open Sans" w:cs="Open Sans"/>
                <w:i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2001:</w:t>
            </w:r>
            <w:r w:rsidR="00F8290F"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db</w:t>
            </w: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8:1:2::1/64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Pr="005E625C" w:rsidRDefault="0084725A" w:rsidP="0084725A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N/A</w:t>
            </w:r>
          </w:p>
        </w:tc>
      </w:tr>
      <w:tr w:rsidR="008E303E" w:rsidRPr="005E625C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5E625C" w:rsidRDefault="00E31A44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10.10.1.9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E303E" w:rsidRPr="005E625C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5E625C" w:rsidRDefault="0084725A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5E625C" w:rsidRDefault="0084725A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5E625C" w:rsidRDefault="0084725A" w:rsidP="0028120D">
            <w:pPr>
              <w:pStyle w:val="TableText"/>
              <w:rPr>
                <w:rFonts w:ascii="Open Sans" w:hAnsi="Open Sans" w:cs="Open Sans"/>
                <w:i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2001:</w:t>
            </w:r>
            <w:r w:rsidR="00F8290F"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db</w:t>
            </w: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8:1:3::1/64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Pr="005E625C" w:rsidRDefault="0084725A" w:rsidP="0084725A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N/A</w:t>
            </w:r>
          </w:p>
        </w:tc>
      </w:tr>
      <w:tr w:rsidR="008E303E" w:rsidRPr="005E625C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5E625C" w:rsidRDefault="0084725A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Pr="005E625C" w:rsidRDefault="0084725A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5E625C" w:rsidRDefault="00F8290F" w:rsidP="0028120D">
            <w:pPr>
              <w:pStyle w:val="TableText"/>
              <w:rPr>
                <w:rFonts w:ascii="Open Sans" w:hAnsi="Open Sans" w:cs="Open Sans"/>
                <w:i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fe</w:t>
            </w:r>
            <w:r w:rsidR="0084725A"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Pr="005E625C" w:rsidRDefault="0084725A" w:rsidP="0084725A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N/A</w:t>
            </w:r>
          </w:p>
        </w:tc>
      </w:tr>
      <w:tr w:rsidR="008E303E" w:rsidRPr="005E625C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Pr="005E625C" w:rsidRDefault="0084725A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5E625C" w:rsidRDefault="0084725A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5E625C" w:rsidRDefault="0084725A" w:rsidP="0028120D">
            <w:pPr>
              <w:pStyle w:val="TableText"/>
              <w:rPr>
                <w:rFonts w:ascii="Open Sans" w:hAnsi="Open Sans" w:cs="Open Sans"/>
                <w:i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2001:</w:t>
            </w:r>
            <w:r w:rsidR="00F8290F"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db</w:t>
            </w: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8:1:4::1/64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Pr="005E625C" w:rsidRDefault="0084725A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E303E" w:rsidRPr="005E625C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5E625C" w:rsidRDefault="00E31A44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10.10.1.17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E303E" w:rsidRPr="005E625C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5E625C" w:rsidRDefault="00E31A44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10.10.1.10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Pr="005E625C" w:rsidRDefault="00E31A44" w:rsidP="0028120D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E303E" w:rsidRPr="005E625C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5E625C" w:rsidRDefault="0084725A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5E625C" w:rsidRDefault="0084725A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5E625C" w:rsidRDefault="0084725A" w:rsidP="0028120D">
            <w:pPr>
              <w:pStyle w:val="TableText"/>
              <w:rPr>
                <w:rFonts w:ascii="Open Sans" w:hAnsi="Open Sans" w:cs="Open Sans"/>
                <w:i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2001:</w:t>
            </w:r>
            <w:r w:rsidR="00F8290F"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db</w:t>
            </w: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8:1:3::2/64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Pr="005E625C" w:rsidRDefault="0084725A" w:rsidP="0084725A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N/A</w:t>
            </w:r>
          </w:p>
        </w:tc>
      </w:tr>
      <w:tr w:rsidR="008E303E" w:rsidRPr="005E625C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5E625C" w:rsidRDefault="0084725A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Pr="005E625C" w:rsidRDefault="0084725A" w:rsidP="0099599E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5E625C" w:rsidRDefault="00F8290F" w:rsidP="0028120D">
            <w:pPr>
              <w:pStyle w:val="TableText"/>
              <w:rPr>
                <w:rFonts w:ascii="Open Sans" w:hAnsi="Open Sans" w:cs="Open Sans"/>
                <w:i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fe</w:t>
            </w:r>
            <w:r w:rsidR="0084725A"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Pr="005E625C" w:rsidRDefault="0084725A" w:rsidP="0084725A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N/A</w:t>
            </w:r>
          </w:p>
        </w:tc>
      </w:tr>
      <w:tr w:rsidR="008E303E" w:rsidRPr="005E625C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5E625C" w:rsidRDefault="002E0346" w:rsidP="002E0346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5E625C" w:rsidRDefault="002E0346" w:rsidP="002E0346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105D267A" w:rsidR="002E0346" w:rsidRPr="005E625C" w:rsidRDefault="008E303E" w:rsidP="005939AB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5A480709" w:rsidR="002E0346" w:rsidRPr="005E625C" w:rsidRDefault="008E303E" w:rsidP="005939AB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0248189F" w:rsidR="002E0346" w:rsidRPr="005E625C" w:rsidRDefault="008E303E" w:rsidP="005939AB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10.10.1.97</w:t>
            </w:r>
          </w:p>
        </w:tc>
      </w:tr>
      <w:tr w:rsidR="008E303E" w:rsidRPr="005E625C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Pr="005E625C" w:rsidRDefault="002E0346" w:rsidP="002E0346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Pr="005E625C" w:rsidRDefault="002E0346" w:rsidP="002E0346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69EB4F38" w:rsidR="002E0346" w:rsidRPr="005E625C" w:rsidRDefault="005E625C" w:rsidP="005939AB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3AD6D54C" w:rsidR="002E0346" w:rsidRPr="005E625C" w:rsidRDefault="005E625C" w:rsidP="005939AB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FE80::1</w:t>
            </w:r>
          </w:p>
        </w:tc>
      </w:tr>
      <w:tr w:rsidR="008E303E" w:rsidRPr="005E625C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5E625C" w:rsidRDefault="002E0346" w:rsidP="002E0346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Pr="005E625C" w:rsidRDefault="002E0346" w:rsidP="002E0346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40395AA2" w:rsidR="002E0346" w:rsidRPr="005E625C" w:rsidRDefault="008E303E" w:rsidP="005939AB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3D15F3C2" w:rsidR="002E0346" w:rsidRPr="005E625C" w:rsidRDefault="008E303E" w:rsidP="005939AB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1655314A" w:rsidR="002E0346" w:rsidRPr="005E625C" w:rsidRDefault="008E303E" w:rsidP="005939AB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10.10.1.17</w:t>
            </w:r>
          </w:p>
        </w:tc>
      </w:tr>
      <w:tr w:rsidR="008E303E" w:rsidRPr="005E625C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Pr="005E625C" w:rsidRDefault="002E0346" w:rsidP="002E0346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Pr="005E625C" w:rsidRDefault="002E0346" w:rsidP="002E0346">
            <w:pPr>
              <w:pStyle w:val="TableText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0F296227" w:rsidR="002E0346" w:rsidRPr="005E625C" w:rsidRDefault="005E625C" w:rsidP="005939AB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757B43DD" w:rsidR="002E0346" w:rsidRPr="005E625C" w:rsidRDefault="005E625C" w:rsidP="005939AB">
            <w:pPr>
              <w:pStyle w:val="ConfigWindow"/>
              <w:rPr>
                <w:rFonts w:ascii="Open Sans" w:hAnsi="Open Sans" w:cs="Open Sans"/>
                <w:color w:val="000000" w:themeColor="text1"/>
                <w:sz w:val="24"/>
              </w:rPr>
            </w:pPr>
            <w:r w:rsidRPr="005E625C">
              <w:rPr>
                <w:rFonts w:ascii="Open Sans" w:hAnsi="Open Sans" w:cs="Open Sans"/>
                <w:color w:val="000000" w:themeColor="text1"/>
                <w:sz w:val="24"/>
              </w:rPr>
              <w:t>FE80::2</w:t>
            </w:r>
          </w:p>
        </w:tc>
      </w:tr>
    </w:tbl>
    <w:p w14:paraId="35DE3913" w14:textId="77777777" w:rsidR="00E31A44" w:rsidRPr="005E625C" w:rsidRDefault="00E31A44" w:rsidP="00E31A44">
      <w:pPr>
        <w:pStyle w:val="Heading1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Objectives</w:t>
      </w:r>
    </w:p>
    <w:p w14:paraId="294059E2" w14:textId="77777777" w:rsidR="00E31A44" w:rsidRPr="005E625C" w:rsidRDefault="00E31A44" w:rsidP="00E31A44">
      <w:pPr>
        <w:pStyle w:val="BodyTextL25Bold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Part 1: Test and Restore IPv4 Connectivity</w:t>
      </w:r>
    </w:p>
    <w:p w14:paraId="24C4ED9F" w14:textId="77777777" w:rsidR="00E31A44" w:rsidRPr="005E625C" w:rsidRDefault="00E31A44" w:rsidP="00E31A44">
      <w:pPr>
        <w:pStyle w:val="BodyTextL25Bold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lastRenderedPageBreak/>
        <w:t>Part 2: Test and Restore IPv6 Connectivity</w:t>
      </w:r>
    </w:p>
    <w:p w14:paraId="31DCC148" w14:textId="77777777" w:rsidR="00E31A44" w:rsidRPr="005E625C" w:rsidRDefault="00E31A44" w:rsidP="0093296A">
      <w:pPr>
        <w:pStyle w:val="Heading1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Scenario</w:t>
      </w:r>
    </w:p>
    <w:p w14:paraId="7CEFBCCC" w14:textId="77777777" w:rsidR="00E31A44" w:rsidRPr="005E625C" w:rsidRDefault="00E31A44" w:rsidP="00E31A44">
      <w:pPr>
        <w:pStyle w:val="BodyText1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5E625C" w:rsidRDefault="00E31A44" w:rsidP="00E31A44">
      <w:pPr>
        <w:pStyle w:val="BodyText1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 xml:space="preserve">Note: 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The user EXEC password is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cisco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. The privileged EXEC password is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class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.</w:t>
      </w:r>
    </w:p>
    <w:p w14:paraId="49692E5C" w14:textId="77777777" w:rsidR="0093296A" w:rsidRPr="005E625C" w:rsidRDefault="0093296A" w:rsidP="0093296A">
      <w:pPr>
        <w:pStyle w:val="Heading1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Instructions</w:t>
      </w:r>
    </w:p>
    <w:p w14:paraId="63246CF7" w14:textId="77777777" w:rsidR="00E31A44" w:rsidRPr="005E625C" w:rsidRDefault="00E31A44" w:rsidP="0093296A">
      <w:pPr>
        <w:pStyle w:val="Heading2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Test and Restore IPv4 Connectivity</w:t>
      </w:r>
    </w:p>
    <w:p w14:paraId="07752F01" w14:textId="77777777" w:rsidR="00E31A44" w:rsidRPr="005E625C" w:rsidRDefault="00E31A44" w:rsidP="00E31A44">
      <w:pPr>
        <w:pStyle w:val="Heading3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Use ipconfig and ping to verify connectivity.</w:t>
      </w:r>
    </w:p>
    <w:p w14:paraId="453EB73C" w14:textId="77777777" w:rsidR="00E31A44" w:rsidRPr="005E625C" w:rsidRDefault="00E31A44" w:rsidP="0093296A">
      <w:pPr>
        <w:pStyle w:val="SubStepAlpha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Click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 xml:space="preserve">PC1 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and open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Command Prompt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.</w:t>
      </w:r>
    </w:p>
    <w:p w14:paraId="12086572" w14:textId="77777777" w:rsidR="00E31A44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Enter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ipconfig /all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command to collect the IPv4 information. Complete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 xml:space="preserve">Addressing Table 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with the IPv4 address, subnet mask, and default gateway.</w:t>
      </w:r>
    </w:p>
    <w:p w14:paraId="6728886C" w14:textId="77777777" w:rsidR="00E31A44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Click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 xml:space="preserve">PC3 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and open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Command Prompt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.</w:t>
      </w:r>
    </w:p>
    <w:p w14:paraId="1906986A" w14:textId="77777777" w:rsidR="00E31A44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Enter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ipconfig /all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command to collect the IPv4 information. Complete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 xml:space="preserve">Addressing Table 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with the IPv4 address, subnet mask, and default gateway.</w:t>
      </w:r>
    </w:p>
    <w:p w14:paraId="2D11D3AE" w14:textId="77777777" w:rsidR="00E31A44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Use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ping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command to test connectivity between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 xml:space="preserve">PC1 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and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PC3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. The ping should fail.</w:t>
      </w:r>
    </w:p>
    <w:p w14:paraId="35CDC36D" w14:textId="77777777" w:rsidR="00E31A44" w:rsidRPr="005E625C" w:rsidRDefault="00E31A44" w:rsidP="0093296A">
      <w:pPr>
        <w:pStyle w:val="Heading3"/>
        <w:spacing w:before="12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Locate the source of connectivity failure.</w:t>
      </w:r>
    </w:p>
    <w:p w14:paraId="6AFDCD79" w14:textId="77777777" w:rsidR="0093296A" w:rsidRPr="005E625C" w:rsidRDefault="00E31A44" w:rsidP="0078067E">
      <w:pPr>
        <w:pStyle w:val="SubStepAlpha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From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PC1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, enter the necessary command to trace the route to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PC3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.</w:t>
      </w:r>
    </w:p>
    <w:p w14:paraId="25C09431" w14:textId="77777777" w:rsidR="0093296A" w:rsidRPr="005E625C" w:rsidRDefault="0093296A" w:rsidP="0093296A">
      <w:pPr>
        <w:pStyle w:val="Heading4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Question:</w:t>
      </w:r>
    </w:p>
    <w:p w14:paraId="6801F1BE" w14:textId="77777777" w:rsidR="0093296A" w:rsidRPr="005E625C" w:rsidRDefault="00E31A44" w:rsidP="0093296A">
      <w:pPr>
        <w:pStyle w:val="BodyTextL50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What is the last successful IPv4 address that was reached?</w:t>
      </w:r>
    </w:p>
    <w:p w14:paraId="2DA3ECFA" w14:textId="23E282C0" w:rsidR="0093296A" w:rsidRPr="005E625C" w:rsidRDefault="008E303E" w:rsidP="0093296A">
      <w:pPr>
        <w:pStyle w:val="AnswerLineL5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10.10.1.97</w:t>
      </w:r>
    </w:p>
    <w:p w14:paraId="04C6FC54" w14:textId="77777777" w:rsidR="00E31A44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The trace will eventually end after 30 attempts. Enter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Ctrl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+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C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to stop the trace before 30 attempts.</w:t>
      </w:r>
    </w:p>
    <w:p w14:paraId="7C4336B2" w14:textId="77777777" w:rsidR="0093296A" w:rsidRPr="005E625C" w:rsidRDefault="00E31A44" w:rsidP="00290231">
      <w:pPr>
        <w:pStyle w:val="SubStepAlpha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From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PC3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, enter the necessary command to trace the route to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PC1</w:t>
      </w:r>
      <w:r w:rsidR="0093296A" w:rsidRPr="005E625C">
        <w:rPr>
          <w:rFonts w:ascii="Open Sans" w:hAnsi="Open Sans" w:cs="Open Sans"/>
          <w:color w:val="000000" w:themeColor="text1"/>
          <w:sz w:val="24"/>
          <w:szCs w:val="24"/>
        </w:rPr>
        <w:t>.</w:t>
      </w:r>
    </w:p>
    <w:p w14:paraId="39963D3B" w14:textId="77777777" w:rsidR="0093296A" w:rsidRPr="005E625C" w:rsidRDefault="0093296A" w:rsidP="0093296A">
      <w:pPr>
        <w:pStyle w:val="Heading4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Question:</w:t>
      </w:r>
    </w:p>
    <w:p w14:paraId="53B7CFEE" w14:textId="77777777" w:rsidR="0093296A" w:rsidRPr="005E625C" w:rsidRDefault="00E31A44" w:rsidP="0093296A">
      <w:pPr>
        <w:pStyle w:val="BodyTextL50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What is the last successful IPv4 address that was reached?</w:t>
      </w:r>
    </w:p>
    <w:p w14:paraId="4DB0D2F3" w14:textId="2FBB95BF" w:rsidR="0093296A" w:rsidRPr="005E625C" w:rsidRDefault="008E303E" w:rsidP="0093296A">
      <w:pPr>
        <w:pStyle w:val="AnswerLineL5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10.10.1.17</w:t>
      </w:r>
    </w:p>
    <w:p w14:paraId="139986ED" w14:textId="77777777" w:rsidR="00E31A44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Enter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Ctrl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+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C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to stop the trace.</w:t>
      </w:r>
    </w:p>
    <w:p w14:paraId="5B4B92EC" w14:textId="038D5035" w:rsidR="00290231" w:rsidRPr="005E625C" w:rsidRDefault="00290231" w:rsidP="00290231">
      <w:pPr>
        <w:pStyle w:val="ConfigWindow"/>
        <w:rPr>
          <w:rFonts w:ascii="Open Sans" w:hAnsi="Open Sans" w:cs="Open Sans"/>
          <w:color w:val="000000" w:themeColor="text1"/>
          <w:sz w:val="24"/>
        </w:rPr>
      </w:pPr>
      <w:r w:rsidRPr="005E625C">
        <w:rPr>
          <w:rFonts w:ascii="Open Sans" w:hAnsi="Open Sans" w:cs="Open Sans"/>
          <w:color w:val="000000" w:themeColor="text1"/>
          <w:sz w:val="24"/>
        </w:rPr>
        <w:t>Open configuration window</w:t>
      </w:r>
    </w:p>
    <w:p w14:paraId="7D505EB8" w14:textId="77777777" w:rsidR="00E31A44" w:rsidRPr="005E625C" w:rsidRDefault="00E31A44" w:rsidP="00290231">
      <w:pPr>
        <w:pStyle w:val="SubStepAlpha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lastRenderedPageBreak/>
        <w:t xml:space="preserve">Click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R1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. Press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 xml:space="preserve">ENTER 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and log in to the router.</w:t>
      </w:r>
    </w:p>
    <w:p w14:paraId="0F4EA3C5" w14:textId="77777777" w:rsidR="0093296A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Enter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show ip interface brief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Pr="005E625C" w:rsidRDefault="0093296A" w:rsidP="0093296A">
      <w:pPr>
        <w:pStyle w:val="Heading4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Question:</w:t>
      </w:r>
    </w:p>
    <w:p w14:paraId="6F1B1A37" w14:textId="77777777" w:rsidR="0093296A" w:rsidRPr="005E625C" w:rsidRDefault="00E31A44" w:rsidP="0093296A">
      <w:pPr>
        <w:pStyle w:val="BodyTextL50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What is the other?</w:t>
      </w:r>
    </w:p>
    <w:p w14:paraId="72EEC3D5" w14:textId="09745C77" w:rsidR="008E303E" w:rsidRPr="005E625C" w:rsidRDefault="008E303E" w:rsidP="008E303E">
      <w:pPr>
        <w:pStyle w:val="BodyTextL50"/>
        <w:rPr>
          <w:rFonts w:ascii="Open Sans" w:hAnsi="Open Sans" w:cs="Open Sans"/>
        </w:rPr>
      </w:pPr>
      <w:r w:rsidRPr="005E625C">
        <w:rPr>
          <w:rFonts w:ascii="Open Sans" w:hAnsi="Open Sans" w:cs="Open Sans"/>
          <w:b/>
          <w:i/>
          <w:color w:val="000000" w:themeColor="text1"/>
          <w:sz w:val="24"/>
          <w:szCs w:val="24"/>
        </w:rPr>
        <w:t>10.10.1.6</w:t>
      </w:r>
    </w:p>
    <w:p w14:paraId="24B0AC4B" w14:textId="77777777" w:rsidR="008E303E" w:rsidRPr="005E625C" w:rsidRDefault="008E303E" w:rsidP="008E303E">
      <w:pPr>
        <w:pStyle w:val="BodyTextL50"/>
        <w:rPr>
          <w:rFonts w:ascii="Open Sans" w:hAnsi="Open Sans" w:cs="Open Sans"/>
        </w:rPr>
      </w:pPr>
    </w:p>
    <w:p w14:paraId="3C6A98FA" w14:textId="77777777" w:rsidR="0093296A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Enter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show ip route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command to list the networks to which the router is connected. Note that there are two networks connected to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Serial0/0/1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interface.</w:t>
      </w:r>
    </w:p>
    <w:p w14:paraId="607B92FF" w14:textId="77777777" w:rsidR="0093296A" w:rsidRPr="005E625C" w:rsidRDefault="0093296A" w:rsidP="0093296A">
      <w:pPr>
        <w:pStyle w:val="Heading4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Question:</w:t>
      </w:r>
    </w:p>
    <w:p w14:paraId="63881D33" w14:textId="77777777" w:rsidR="00F01F2C" w:rsidRPr="00F01F2C" w:rsidRDefault="00F01F2C" w:rsidP="00F01F2C">
      <w:pPr>
        <w:pStyle w:val="BodyTextL50"/>
        <w:rPr>
          <w:rFonts w:ascii="Open Sans" w:hAnsi="Open Sans" w:cs="Open Sans"/>
          <w:color w:val="000000" w:themeColor="text1"/>
          <w:sz w:val="24"/>
          <w:szCs w:val="24"/>
          <w:lang w:val="en-GB"/>
        </w:rPr>
      </w:pPr>
      <w:r w:rsidRPr="00F01F2C">
        <w:rPr>
          <w:rFonts w:ascii="Open Sans" w:hAnsi="Open Sans" w:cs="Open Sans"/>
          <w:color w:val="000000" w:themeColor="text1"/>
          <w:sz w:val="24"/>
          <w:szCs w:val="24"/>
          <w:lang w:val="en-GB"/>
        </w:rPr>
        <w:t>10.10.1.4/30 is directly connected, Serial0/0/1</w:t>
      </w:r>
    </w:p>
    <w:p w14:paraId="7FC3B379" w14:textId="13DF3D0E" w:rsidR="0093296A" w:rsidRPr="005E625C" w:rsidRDefault="00F01F2C" w:rsidP="00F01F2C">
      <w:pPr>
        <w:pStyle w:val="BodyTextL5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  <w:lang w:val="en-GB"/>
        </w:rPr>
        <w:t>L 10.10.1.6/32 is directly connected, Serial0/0/1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</w:p>
    <w:p w14:paraId="11C92AF6" w14:textId="77777777" w:rsidR="0093296A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Repeat steps 2e through 2g with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R3</w:t>
      </w:r>
      <w:r w:rsidR="0093296A"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and record your answers.</w:t>
      </w:r>
    </w:p>
    <w:p w14:paraId="596BC022" w14:textId="112772CF" w:rsidR="00F01F2C" w:rsidRPr="005E625C" w:rsidRDefault="00F01F2C" w:rsidP="00F01F2C">
      <w:pPr>
        <w:pStyle w:val="BodyTextL50"/>
        <w:tabs>
          <w:tab w:val="left" w:pos="6780"/>
        </w:tabs>
        <w:rPr>
          <w:rFonts w:ascii="Open Sans" w:hAnsi="Open Sans" w:cs="Open Sans"/>
          <w:b/>
          <w:i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b/>
          <w:i/>
          <w:color w:val="000000" w:themeColor="text1"/>
          <w:sz w:val="24"/>
          <w:szCs w:val="24"/>
        </w:rPr>
        <w:t xml:space="preserve">Show ip interface brief: </w:t>
      </w:r>
      <w:r w:rsidRPr="005E625C">
        <w:rPr>
          <w:rFonts w:ascii="Open Sans" w:hAnsi="Open Sans" w:cs="Open Sans"/>
          <w:b/>
          <w:i/>
          <w:color w:val="000000" w:themeColor="text1"/>
          <w:sz w:val="24"/>
          <w:szCs w:val="24"/>
        </w:rPr>
        <w:t>10.10.1.17</w:t>
      </w:r>
      <w:r w:rsidRPr="005E625C">
        <w:rPr>
          <w:rFonts w:ascii="Open Sans" w:hAnsi="Open Sans" w:cs="Open Sans"/>
          <w:b/>
          <w:i/>
          <w:color w:val="000000" w:themeColor="text1"/>
          <w:sz w:val="24"/>
          <w:szCs w:val="24"/>
        </w:rPr>
        <w:t xml:space="preserve"> and </w:t>
      </w:r>
      <w:r w:rsidRPr="005E625C">
        <w:rPr>
          <w:rFonts w:ascii="Open Sans" w:hAnsi="Open Sans" w:cs="Open Sans"/>
          <w:b/>
          <w:i/>
          <w:color w:val="000000" w:themeColor="text1"/>
          <w:sz w:val="24"/>
          <w:szCs w:val="24"/>
        </w:rPr>
        <w:t>10.10.1.1</w:t>
      </w:r>
      <w:r w:rsidRPr="005E625C">
        <w:rPr>
          <w:rFonts w:ascii="Open Sans" w:hAnsi="Open Sans" w:cs="Open Sans"/>
          <w:b/>
          <w:i/>
          <w:color w:val="000000" w:themeColor="text1"/>
          <w:sz w:val="24"/>
          <w:szCs w:val="24"/>
        </w:rPr>
        <w:t>0</w:t>
      </w:r>
      <w:r w:rsidRPr="005E625C">
        <w:rPr>
          <w:rFonts w:ascii="Open Sans" w:hAnsi="Open Sans" w:cs="Open Sans"/>
          <w:b/>
          <w:i/>
          <w:color w:val="000000" w:themeColor="text1"/>
          <w:sz w:val="24"/>
          <w:szCs w:val="24"/>
        </w:rPr>
        <w:tab/>
      </w:r>
    </w:p>
    <w:p w14:paraId="316C1783" w14:textId="1563CC83" w:rsidR="00F01F2C" w:rsidRPr="005E625C" w:rsidRDefault="00F01F2C" w:rsidP="00F01F2C">
      <w:pPr>
        <w:pStyle w:val="BodyTextL50"/>
        <w:tabs>
          <w:tab w:val="left" w:pos="6780"/>
        </w:tabs>
        <w:rPr>
          <w:rFonts w:ascii="Open Sans" w:hAnsi="Open Sans" w:cs="Open Sans"/>
          <w:b/>
          <w:i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b/>
          <w:i/>
          <w:color w:val="000000" w:themeColor="text1"/>
          <w:sz w:val="24"/>
          <w:szCs w:val="24"/>
        </w:rPr>
        <w:t>Show ip route:</w:t>
      </w:r>
    </w:p>
    <w:p w14:paraId="5539B684" w14:textId="77777777" w:rsidR="00F01F2C" w:rsidRPr="00F01F2C" w:rsidRDefault="00F01F2C" w:rsidP="00F01F2C">
      <w:pPr>
        <w:pStyle w:val="BodyTextL50"/>
        <w:tabs>
          <w:tab w:val="left" w:pos="6780"/>
        </w:tabs>
        <w:rPr>
          <w:rFonts w:ascii="Open Sans" w:hAnsi="Open Sans" w:cs="Open Sans"/>
          <w:b/>
          <w:i/>
          <w:color w:val="000000" w:themeColor="text1"/>
          <w:sz w:val="24"/>
          <w:szCs w:val="24"/>
          <w:lang w:val="en-GB"/>
        </w:rPr>
      </w:pPr>
      <w:r w:rsidRPr="00F01F2C">
        <w:rPr>
          <w:rFonts w:ascii="Open Sans" w:hAnsi="Open Sans" w:cs="Open Sans"/>
          <w:b/>
          <w:i/>
          <w:color w:val="000000" w:themeColor="text1"/>
          <w:sz w:val="24"/>
          <w:szCs w:val="24"/>
          <w:lang w:val="en-GB"/>
        </w:rPr>
        <w:t>10.10.1.4/30 is directly connected, Serial0/0/1</w:t>
      </w:r>
    </w:p>
    <w:p w14:paraId="30A97257" w14:textId="787F6001" w:rsidR="00F01F2C" w:rsidRPr="005E625C" w:rsidRDefault="00F01F2C" w:rsidP="00F01F2C">
      <w:pPr>
        <w:pStyle w:val="BodyTextL50"/>
        <w:tabs>
          <w:tab w:val="left" w:pos="6780"/>
        </w:tabs>
        <w:rPr>
          <w:rFonts w:ascii="Open Sans" w:hAnsi="Open Sans" w:cs="Open Sans"/>
          <w:b/>
          <w:i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b/>
          <w:i/>
          <w:color w:val="000000" w:themeColor="text1"/>
          <w:sz w:val="24"/>
          <w:szCs w:val="24"/>
          <w:lang w:val="en-GB"/>
        </w:rPr>
        <w:t>10.10.1.6/32 is directly connected, Serial0/0/1</w:t>
      </w:r>
    </w:p>
    <w:p w14:paraId="26B3E85D" w14:textId="77777777" w:rsidR="00F01F2C" w:rsidRPr="005E625C" w:rsidRDefault="00F01F2C" w:rsidP="00F01F2C">
      <w:pPr>
        <w:pStyle w:val="BodyTextL50"/>
        <w:tabs>
          <w:tab w:val="left" w:pos="6780"/>
        </w:tabs>
        <w:rPr>
          <w:rFonts w:ascii="Open Sans" w:hAnsi="Open Sans" w:cs="Open Sans"/>
          <w:b/>
          <w:i/>
          <w:color w:val="000000" w:themeColor="text1"/>
          <w:sz w:val="24"/>
          <w:szCs w:val="24"/>
        </w:rPr>
      </w:pPr>
    </w:p>
    <w:p w14:paraId="4924A8F8" w14:textId="77777777" w:rsidR="00E31A44" w:rsidRPr="005E625C" w:rsidRDefault="00E31A44" w:rsidP="00290231">
      <w:pPr>
        <w:pStyle w:val="SubStepAlpha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Click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R2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. Press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ENTER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and log into the router.</w:t>
      </w:r>
    </w:p>
    <w:p w14:paraId="1E731D05" w14:textId="77777777" w:rsidR="0093296A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Enter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show ip interface brief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comma</w:t>
      </w:r>
      <w:r w:rsidR="0093296A" w:rsidRPr="005E625C">
        <w:rPr>
          <w:rFonts w:ascii="Open Sans" w:hAnsi="Open Sans" w:cs="Open Sans"/>
          <w:color w:val="000000" w:themeColor="text1"/>
          <w:sz w:val="24"/>
          <w:szCs w:val="24"/>
        </w:rPr>
        <w:t>nd and record your addresses.</w:t>
      </w:r>
    </w:p>
    <w:p w14:paraId="412D0403" w14:textId="4992F1E3" w:rsidR="0093296A" w:rsidRPr="005E625C" w:rsidRDefault="0093296A" w:rsidP="0093296A">
      <w:pPr>
        <w:pStyle w:val="AnswerLineL5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Type your addresses here.</w:t>
      </w:r>
    </w:p>
    <w:p w14:paraId="25565E1E" w14:textId="54900E46" w:rsidR="00F01F2C" w:rsidRPr="005E625C" w:rsidRDefault="00F01F2C" w:rsidP="00F01F2C">
      <w:pPr>
        <w:pStyle w:val="BodyTextL50"/>
        <w:rPr>
          <w:rFonts w:ascii="Open Sans" w:hAnsi="Open Sans" w:cs="Open Sans"/>
          <w:b/>
          <w:bCs/>
          <w:sz w:val="24"/>
          <w:szCs w:val="24"/>
        </w:rPr>
      </w:pPr>
      <w:r w:rsidRPr="005E625C">
        <w:rPr>
          <w:rFonts w:ascii="Open Sans" w:hAnsi="Open Sans" w:cs="Open Sans"/>
          <w:b/>
          <w:bCs/>
          <w:sz w:val="24"/>
          <w:szCs w:val="24"/>
        </w:rPr>
        <w:t>10.10.1.2</w:t>
      </w:r>
    </w:p>
    <w:p w14:paraId="35806747" w14:textId="16ECC0EE" w:rsidR="00F01F2C" w:rsidRPr="005E625C" w:rsidRDefault="00F01F2C" w:rsidP="00F01F2C">
      <w:pPr>
        <w:pStyle w:val="BodyTextL50"/>
        <w:rPr>
          <w:rFonts w:ascii="Open Sans" w:hAnsi="Open Sans" w:cs="Open Sans"/>
          <w:b/>
          <w:bCs/>
          <w:sz w:val="24"/>
          <w:szCs w:val="24"/>
        </w:rPr>
      </w:pPr>
      <w:r w:rsidRPr="005E625C">
        <w:rPr>
          <w:rFonts w:ascii="Open Sans" w:hAnsi="Open Sans" w:cs="Open Sans"/>
          <w:b/>
          <w:bCs/>
          <w:sz w:val="24"/>
          <w:szCs w:val="24"/>
        </w:rPr>
        <w:t>10.10.1.</w:t>
      </w:r>
      <w:r w:rsidRPr="005E625C">
        <w:rPr>
          <w:rFonts w:ascii="Open Sans" w:hAnsi="Open Sans" w:cs="Open Sans"/>
          <w:b/>
          <w:bCs/>
          <w:sz w:val="24"/>
          <w:szCs w:val="24"/>
        </w:rPr>
        <w:t>9</w:t>
      </w:r>
    </w:p>
    <w:p w14:paraId="34CD8430" w14:textId="77777777" w:rsidR="00F01F2C" w:rsidRPr="005E625C" w:rsidRDefault="00F01F2C" w:rsidP="00F01F2C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>10.10.1.0/30 is directly connected, Serial0/0/0</w:t>
      </w:r>
    </w:p>
    <w:p w14:paraId="4B550499" w14:textId="6B8E3181" w:rsidR="00F01F2C" w:rsidRPr="005E625C" w:rsidRDefault="00F01F2C" w:rsidP="00F01F2C">
      <w:pPr>
        <w:pStyle w:val="NormalWeb"/>
        <w:spacing w:before="0" w:beforeAutospacing="0" w:after="0" w:afterAutospacing="0"/>
        <w:ind w:firstLine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>10.10.1.2/32 is directly connected, Serial0/0/0</w:t>
      </w:r>
    </w:p>
    <w:p w14:paraId="179E2F49" w14:textId="3AA30183" w:rsidR="00F01F2C" w:rsidRPr="005E625C" w:rsidRDefault="00F01F2C" w:rsidP="00F01F2C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>10.10.1.8/30 is directly connected, Serial0/0/1</w:t>
      </w:r>
    </w:p>
    <w:p w14:paraId="13B21CE4" w14:textId="7C476275" w:rsidR="00F01F2C" w:rsidRPr="005E625C" w:rsidRDefault="00F01F2C" w:rsidP="00F01F2C">
      <w:pPr>
        <w:pStyle w:val="BodyTextL50"/>
        <w:rPr>
          <w:rFonts w:ascii="Open Sans" w:hAnsi="Open Sans" w:cs="Open Sans"/>
          <w:b/>
          <w:bCs/>
          <w:sz w:val="24"/>
          <w:szCs w:val="24"/>
        </w:rPr>
      </w:pPr>
      <w:r w:rsidRPr="005E625C">
        <w:rPr>
          <w:rFonts w:ascii="Open Sans" w:hAnsi="Open Sans" w:cs="Open Sans"/>
          <w:b/>
          <w:bCs/>
          <w:sz w:val="24"/>
          <w:szCs w:val="24"/>
        </w:rPr>
        <w:t>10.10.1.9/32 is directly connected, Serial0/0/1</w:t>
      </w:r>
    </w:p>
    <w:p w14:paraId="59990D6D" w14:textId="77777777" w:rsidR="00F01F2C" w:rsidRPr="005E625C" w:rsidRDefault="00F01F2C" w:rsidP="00F01F2C">
      <w:pPr>
        <w:pStyle w:val="BodyTextL50"/>
        <w:rPr>
          <w:rFonts w:ascii="Open Sans" w:hAnsi="Open Sans" w:cs="Open Sans"/>
          <w:b/>
          <w:bCs/>
          <w:sz w:val="24"/>
          <w:szCs w:val="24"/>
        </w:rPr>
      </w:pPr>
    </w:p>
    <w:p w14:paraId="76FFAD98" w14:textId="77777777" w:rsidR="00E31A44" w:rsidRPr="005E625C" w:rsidRDefault="00E31A44" w:rsidP="00290231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Run more tests if it helps visualize the problem. Simulation mode is available.</w:t>
      </w:r>
    </w:p>
    <w:p w14:paraId="49B39D80" w14:textId="06A6AEA0" w:rsidR="00290231" w:rsidRPr="005E625C" w:rsidRDefault="00290231" w:rsidP="00290231">
      <w:pPr>
        <w:pStyle w:val="ConfigWindow"/>
        <w:rPr>
          <w:rFonts w:ascii="Open Sans" w:hAnsi="Open Sans" w:cs="Open Sans"/>
          <w:color w:val="000000" w:themeColor="text1"/>
          <w:sz w:val="24"/>
        </w:rPr>
      </w:pPr>
      <w:r w:rsidRPr="005E625C">
        <w:rPr>
          <w:rFonts w:ascii="Open Sans" w:hAnsi="Open Sans" w:cs="Open Sans"/>
          <w:color w:val="000000" w:themeColor="text1"/>
          <w:sz w:val="24"/>
        </w:rPr>
        <w:lastRenderedPageBreak/>
        <w:t>Close configuration window</w:t>
      </w:r>
    </w:p>
    <w:p w14:paraId="0AAE05F4" w14:textId="77777777" w:rsidR="00E31A44" w:rsidRPr="005E625C" w:rsidRDefault="00E31A44" w:rsidP="00290231">
      <w:pPr>
        <w:pStyle w:val="Heading3"/>
        <w:spacing w:before="12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Propose a solution to solve the problem.</w:t>
      </w:r>
    </w:p>
    <w:p w14:paraId="51271BEF" w14:textId="77777777" w:rsidR="00290231" w:rsidRPr="005E625C" w:rsidRDefault="00E31A44" w:rsidP="00290231">
      <w:pPr>
        <w:pStyle w:val="BodyTextL25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Compare your answers in Step 2 to the documentation you </w:t>
      </w:r>
      <w:r w:rsidR="00290231" w:rsidRPr="005E625C">
        <w:rPr>
          <w:rFonts w:ascii="Open Sans" w:hAnsi="Open Sans" w:cs="Open Sans"/>
          <w:color w:val="000000" w:themeColor="text1"/>
          <w:sz w:val="24"/>
          <w:szCs w:val="24"/>
        </w:rPr>
        <w:t>have available for the network.</w:t>
      </w:r>
    </w:p>
    <w:p w14:paraId="646785CD" w14:textId="77777777" w:rsidR="00290231" w:rsidRPr="005E625C" w:rsidRDefault="00290231" w:rsidP="00290231">
      <w:pPr>
        <w:pStyle w:val="Heading4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Question:</w:t>
      </w:r>
    </w:p>
    <w:p w14:paraId="7284EB7A" w14:textId="77777777" w:rsidR="00290231" w:rsidRPr="005E625C" w:rsidRDefault="00E31A44" w:rsidP="00290231">
      <w:pPr>
        <w:pStyle w:val="BodyTextL50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What is the error?</w:t>
      </w:r>
    </w:p>
    <w:p w14:paraId="704A97A3" w14:textId="2EDADD66" w:rsidR="00290231" w:rsidRPr="005E625C" w:rsidRDefault="00F01F2C" w:rsidP="00290231">
      <w:pPr>
        <w:pStyle w:val="AnswerLineL5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The IP address in R2 Serial0/0/0 is wrong.</w:t>
      </w:r>
    </w:p>
    <w:p w14:paraId="78A82CD7" w14:textId="77777777" w:rsidR="00290231" w:rsidRPr="005E625C" w:rsidRDefault="00E31A44" w:rsidP="00290231">
      <w:pPr>
        <w:pStyle w:val="BodyTextL5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What solution would you propose to correct the problem?</w:t>
      </w:r>
    </w:p>
    <w:p w14:paraId="767E55D8" w14:textId="08D78851" w:rsidR="00F01F2C" w:rsidRPr="005E625C" w:rsidRDefault="00F01F2C" w:rsidP="00F01F2C">
      <w:pPr>
        <w:pStyle w:val="AnswerLineL5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Configure the correct IP Address using CLI</w:t>
      </w:r>
    </w:p>
    <w:p w14:paraId="4F95408D" w14:textId="2BDA32BF" w:rsidR="00F01F2C" w:rsidRPr="005E625C" w:rsidRDefault="00F01F2C" w:rsidP="00F01F2C">
      <w:pPr>
        <w:pStyle w:val="BodyTextL50"/>
        <w:rPr>
          <w:rFonts w:ascii="Open Sans" w:hAnsi="Open Sans" w:cs="Open Sans"/>
        </w:rPr>
      </w:pPr>
    </w:p>
    <w:p w14:paraId="6CD994D6" w14:textId="722FD292" w:rsidR="00F01F2C" w:rsidRPr="005E625C" w:rsidRDefault="00F01F2C" w:rsidP="00F01F2C">
      <w:pPr>
        <w:pStyle w:val="BodyTextL50"/>
        <w:rPr>
          <w:rFonts w:ascii="Open Sans" w:hAnsi="Open Sans" w:cs="Open Sans"/>
        </w:rPr>
      </w:pPr>
    </w:p>
    <w:p w14:paraId="2FAE1C8F" w14:textId="77777777" w:rsidR="00F01F2C" w:rsidRPr="005E625C" w:rsidRDefault="00F01F2C" w:rsidP="00F01F2C">
      <w:pPr>
        <w:pStyle w:val="BodyTextL50"/>
        <w:rPr>
          <w:rFonts w:ascii="Open Sans" w:hAnsi="Open Sans" w:cs="Open Sans"/>
        </w:rPr>
      </w:pPr>
    </w:p>
    <w:p w14:paraId="690C1011" w14:textId="77777777" w:rsidR="00E31A44" w:rsidRPr="005E625C" w:rsidRDefault="00E31A44" w:rsidP="00E31A44">
      <w:pPr>
        <w:pStyle w:val="Heading3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Implement the plan.</w:t>
      </w:r>
    </w:p>
    <w:p w14:paraId="0ED13CD6" w14:textId="458A549E" w:rsidR="00E31A44" w:rsidRPr="005E625C" w:rsidRDefault="00E31A44" w:rsidP="00E31A44">
      <w:pPr>
        <w:pStyle w:val="BodyTextL25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Implement the solution you proposed in Step 3b.</w:t>
      </w:r>
    </w:p>
    <w:p w14:paraId="66DD13DA" w14:textId="28ADA9C6" w:rsidR="00F01F2C" w:rsidRPr="005E625C" w:rsidRDefault="00F01F2C" w:rsidP="00E31A44">
      <w:pPr>
        <w:pStyle w:val="BodyTextL25"/>
        <w:rPr>
          <w:rFonts w:ascii="Open Sans" w:hAnsi="Open Sans" w:cs="Open Sans"/>
          <w:b/>
          <w:bCs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b/>
          <w:bCs/>
          <w:color w:val="000000" w:themeColor="text1"/>
          <w:sz w:val="24"/>
          <w:szCs w:val="24"/>
        </w:rPr>
        <w:t>Commands to solve the problem:</w:t>
      </w:r>
    </w:p>
    <w:p w14:paraId="2B50AAEB" w14:textId="70BB6F40" w:rsidR="005E625C" w:rsidRPr="005E625C" w:rsidRDefault="005E625C" w:rsidP="005E625C">
      <w:pPr>
        <w:pStyle w:val="NormalWeb"/>
        <w:spacing w:before="0" w:beforeAutospacing="0" w:after="0" w:afterAutospacing="0"/>
        <w:ind w:firstLine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>User Access Verification</w:t>
      </w:r>
    </w:p>
    <w:p w14:paraId="03B1F2C0" w14:textId="61A7DA91" w:rsidR="005E625C" w:rsidRPr="005E625C" w:rsidRDefault="005E625C" w:rsidP="005E625C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 xml:space="preserve">Password: </w:t>
      </w:r>
    </w:p>
    <w:p w14:paraId="5CBA6459" w14:textId="77777777" w:rsidR="005E625C" w:rsidRPr="005E625C" w:rsidRDefault="005E625C" w:rsidP="005E625C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>R2&gt;enable</w:t>
      </w:r>
    </w:p>
    <w:p w14:paraId="75A897CD" w14:textId="77777777" w:rsidR="005E625C" w:rsidRPr="005E625C" w:rsidRDefault="005E625C" w:rsidP="005E625C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 xml:space="preserve">Password: </w:t>
      </w:r>
    </w:p>
    <w:p w14:paraId="5FD47BC5" w14:textId="77777777" w:rsidR="005E625C" w:rsidRPr="005E625C" w:rsidRDefault="005E625C" w:rsidP="005E625C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>R2#config t</w:t>
      </w:r>
    </w:p>
    <w:p w14:paraId="759D2EC6" w14:textId="77777777" w:rsidR="005E625C" w:rsidRPr="005E625C" w:rsidRDefault="005E625C" w:rsidP="005E625C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>Enter configuration commands, one per line. End with CNTL/Z.</w:t>
      </w:r>
    </w:p>
    <w:p w14:paraId="2A184596" w14:textId="77777777" w:rsidR="005E625C" w:rsidRPr="005E625C" w:rsidRDefault="005E625C" w:rsidP="005E625C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>R2(config)#inte</w:t>
      </w:r>
    </w:p>
    <w:p w14:paraId="00325573" w14:textId="77777777" w:rsidR="005E625C" w:rsidRPr="005E625C" w:rsidRDefault="005E625C" w:rsidP="005E625C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>R2(config)#interface se</w:t>
      </w:r>
    </w:p>
    <w:p w14:paraId="2604DAF8" w14:textId="77777777" w:rsidR="005E625C" w:rsidRPr="005E625C" w:rsidRDefault="005E625C" w:rsidP="005E625C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>R2(config)#interface serial 0/0/0</w:t>
      </w:r>
    </w:p>
    <w:p w14:paraId="23512CCC" w14:textId="77777777" w:rsidR="005E625C" w:rsidRPr="005E625C" w:rsidRDefault="005E625C" w:rsidP="005E625C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>R2(config-if)#ip add</w:t>
      </w:r>
    </w:p>
    <w:p w14:paraId="7C3041A8" w14:textId="77777777" w:rsidR="005E625C" w:rsidRPr="005E625C" w:rsidRDefault="005E625C" w:rsidP="005E625C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>R2(config-if)#ip address 10.10.1.5 255.255.255.252</w:t>
      </w:r>
    </w:p>
    <w:p w14:paraId="6253C908" w14:textId="77777777" w:rsidR="005E625C" w:rsidRPr="005E625C" w:rsidRDefault="005E625C" w:rsidP="005E625C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>R2(config-if)#</w:t>
      </w:r>
    </w:p>
    <w:p w14:paraId="4354339D" w14:textId="77777777" w:rsidR="005E625C" w:rsidRPr="005E625C" w:rsidRDefault="005E625C" w:rsidP="005E625C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>%DUAL-5-NBRCHANGE: IP-EIGRP 1: Neighbor 10.10.1.6 (Serial0/0/0) is up: new adjacency</w:t>
      </w:r>
    </w:p>
    <w:p w14:paraId="104CE39B" w14:textId="77777777" w:rsidR="005E625C" w:rsidRPr="005E625C" w:rsidRDefault="005E625C" w:rsidP="005E625C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b/>
          <w:bCs/>
        </w:rPr>
      </w:pPr>
      <w:r w:rsidRPr="005E625C">
        <w:rPr>
          <w:rFonts w:ascii="Open Sans" w:hAnsi="Open Sans" w:cs="Open Sans"/>
          <w:b/>
          <w:bCs/>
        </w:rPr>
        <w:t>no shutdown</w:t>
      </w:r>
    </w:p>
    <w:p w14:paraId="4F77B45A" w14:textId="70C4756A" w:rsidR="00F01F2C" w:rsidRPr="005E625C" w:rsidRDefault="005E625C" w:rsidP="005E625C">
      <w:pPr>
        <w:pStyle w:val="BodyTextL25"/>
        <w:ind w:left="108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</w:rPr>
        <w:t>R2(config-if)#</w:t>
      </w:r>
    </w:p>
    <w:p w14:paraId="67D2FA31" w14:textId="77777777" w:rsidR="00F01F2C" w:rsidRPr="005E625C" w:rsidRDefault="00F01F2C" w:rsidP="00E31A44">
      <w:pPr>
        <w:pStyle w:val="BodyTextL25"/>
        <w:rPr>
          <w:rFonts w:ascii="Open Sans" w:hAnsi="Open Sans" w:cs="Open Sans"/>
          <w:color w:val="000000" w:themeColor="text1"/>
          <w:sz w:val="24"/>
          <w:szCs w:val="24"/>
        </w:rPr>
      </w:pPr>
    </w:p>
    <w:p w14:paraId="0C179D5C" w14:textId="77777777" w:rsidR="00E31A44" w:rsidRPr="005E625C" w:rsidRDefault="00E31A44" w:rsidP="00E31A44">
      <w:pPr>
        <w:pStyle w:val="Heading3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lastRenderedPageBreak/>
        <w:t>Verify that connectivity is restored.</w:t>
      </w:r>
    </w:p>
    <w:p w14:paraId="00FC8E12" w14:textId="77777777" w:rsidR="00E31A44" w:rsidRPr="005E625C" w:rsidRDefault="00E31A44" w:rsidP="00E31A44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From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PC1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test connectivity to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PC3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.</w:t>
      </w:r>
    </w:p>
    <w:p w14:paraId="73E2EC21" w14:textId="77777777" w:rsidR="00290231" w:rsidRPr="005E625C" w:rsidRDefault="00E31A44" w:rsidP="00E31A44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From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PC3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test connectivity to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PC1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.</w:t>
      </w:r>
    </w:p>
    <w:p w14:paraId="6389928B" w14:textId="77777777" w:rsidR="00290231" w:rsidRPr="005E625C" w:rsidRDefault="00290231" w:rsidP="00290231">
      <w:pPr>
        <w:pStyle w:val="Heading4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Question:</w:t>
      </w:r>
    </w:p>
    <w:p w14:paraId="2FC7BABC" w14:textId="77777777" w:rsidR="00290231" w:rsidRPr="005E625C" w:rsidRDefault="00E31A44" w:rsidP="00290231">
      <w:pPr>
        <w:pStyle w:val="BodyTextL50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Is the problem resolved?</w:t>
      </w:r>
    </w:p>
    <w:p w14:paraId="1C5388C7" w14:textId="7AA2E1BC" w:rsidR="00290231" w:rsidRPr="005E625C" w:rsidRDefault="005E625C" w:rsidP="00290231">
      <w:pPr>
        <w:pStyle w:val="AnswerLineL5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The problem has been resolved.</w:t>
      </w:r>
    </w:p>
    <w:p w14:paraId="4BB302E6" w14:textId="77777777" w:rsidR="00E31A44" w:rsidRPr="005E625C" w:rsidRDefault="00E31A44" w:rsidP="00E31A44">
      <w:pPr>
        <w:pStyle w:val="Heading3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Document the solution.</w:t>
      </w:r>
    </w:p>
    <w:p w14:paraId="2D830BC5" w14:textId="77777777" w:rsidR="00E31A44" w:rsidRPr="005E625C" w:rsidRDefault="00E31A44" w:rsidP="00E31A44">
      <w:pPr>
        <w:pStyle w:val="Heading2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Test and Restore IPv6 Connectivity</w:t>
      </w:r>
    </w:p>
    <w:p w14:paraId="176752B8" w14:textId="77777777" w:rsidR="00E31A44" w:rsidRPr="005E625C" w:rsidRDefault="00E31A44" w:rsidP="00145DA5">
      <w:pPr>
        <w:pStyle w:val="Heading3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Use ipv6config and ping to verify connectivity.</w:t>
      </w:r>
    </w:p>
    <w:p w14:paraId="4B5FED96" w14:textId="77777777" w:rsidR="00E31A44" w:rsidRPr="005E625C" w:rsidRDefault="00E31A44" w:rsidP="00145DA5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Click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 xml:space="preserve">PC2 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and open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Command Prompt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.</w:t>
      </w:r>
    </w:p>
    <w:p w14:paraId="3A2A7413" w14:textId="77777777" w:rsidR="00E31A44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Enter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ipv6config /all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command to collect the IPv6 information. Complete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 xml:space="preserve">Addressing Table 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with the IPv6 address, subnet prefix, and default gateway.</w:t>
      </w:r>
    </w:p>
    <w:p w14:paraId="09B3DBEA" w14:textId="77777777" w:rsidR="00E31A44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Click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 xml:space="preserve">PC4 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and open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Command Prompt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.</w:t>
      </w:r>
    </w:p>
    <w:p w14:paraId="54085FC5" w14:textId="77777777" w:rsidR="00E31A44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Enter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ipv6config /all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command to collect the IPv6 information. Complete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 xml:space="preserve">Addressing Table 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with the IPv6 address, subnet prefix, and default gateway.</w:t>
      </w:r>
    </w:p>
    <w:p w14:paraId="604EF882" w14:textId="77777777" w:rsidR="00E31A44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Test connectivity between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 xml:space="preserve">PC2 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and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PC4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. The ping should fail.</w:t>
      </w:r>
    </w:p>
    <w:p w14:paraId="37A71E47" w14:textId="77777777" w:rsidR="00E31A44" w:rsidRPr="005E625C" w:rsidRDefault="00E31A44" w:rsidP="00145DA5">
      <w:pPr>
        <w:pStyle w:val="Heading3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Locate the source of connectivity failure.</w:t>
      </w:r>
    </w:p>
    <w:p w14:paraId="622B2B75" w14:textId="77777777" w:rsidR="00E34EBE" w:rsidRPr="005E625C" w:rsidRDefault="00E31A44" w:rsidP="00E34EBE">
      <w:pPr>
        <w:pStyle w:val="SubStepAlpha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From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PC2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, enter the necessary command to trace the route to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PC4</w:t>
      </w:r>
      <w:r w:rsidR="00E34EBE" w:rsidRPr="005E625C">
        <w:rPr>
          <w:rFonts w:ascii="Open Sans" w:hAnsi="Open Sans" w:cs="Open Sans"/>
          <w:color w:val="000000" w:themeColor="text1"/>
          <w:sz w:val="24"/>
          <w:szCs w:val="24"/>
        </w:rPr>
        <w:t>.</w:t>
      </w:r>
    </w:p>
    <w:p w14:paraId="2D2F08B0" w14:textId="77777777" w:rsidR="00E34EBE" w:rsidRPr="005E625C" w:rsidRDefault="00E34EBE" w:rsidP="00E34EBE">
      <w:pPr>
        <w:pStyle w:val="Heading4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Question:</w:t>
      </w:r>
    </w:p>
    <w:p w14:paraId="006D11F9" w14:textId="77777777" w:rsidR="00E34EBE" w:rsidRPr="005E625C" w:rsidRDefault="00E31A44" w:rsidP="00E34EBE">
      <w:pPr>
        <w:pStyle w:val="BodyTextL50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What is the last successful IPv6 address that was reached?</w:t>
      </w:r>
    </w:p>
    <w:p w14:paraId="7B6B4B4B" w14:textId="0EB1EEBE" w:rsidR="005E625C" w:rsidRPr="005E625C" w:rsidRDefault="005E625C" w:rsidP="005E625C">
      <w:pPr>
        <w:pStyle w:val="BodyTextL50"/>
      </w:pPr>
      <w:r w:rsidRPr="005E625C">
        <w:rPr>
          <w:rFonts w:ascii="Open Sans" w:hAnsi="Open Sans" w:cs="Open Sans"/>
          <w:b/>
          <w:i/>
          <w:color w:val="000000" w:themeColor="text1"/>
          <w:sz w:val="24"/>
          <w:szCs w:val="24"/>
        </w:rPr>
        <w:t>2001:DB8:1:3::2</w:t>
      </w:r>
    </w:p>
    <w:p w14:paraId="6FE3B630" w14:textId="77777777" w:rsidR="00E31A44" w:rsidRPr="005E625C" w:rsidRDefault="00E31A44" w:rsidP="00E34EBE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The trace will eventually end after 30 attempts. Enter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Ctrl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+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C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to stop the trace before 30 attempts.</w:t>
      </w:r>
    </w:p>
    <w:p w14:paraId="0DD14D3F" w14:textId="77777777" w:rsidR="00E34EBE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From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PC4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, enter the necessary command to trace the route to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PC2</w:t>
      </w:r>
      <w:r w:rsidR="00E34EBE" w:rsidRPr="005E625C">
        <w:rPr>
          <w:rFonts w:ascii="Open Sans" w:hAnsi="Open Sans" w:cs="Open Sans"/>
          <w:color w:val="000000" w:themeColor="text1"/>
          <w:sz w:val="24"/>
          <w:szCs w:val="24"/>
        </w:rPr>
        <w:t>.</w:t>
      </w:r>
    </w:p>
    <w:p w14:paraId="318D1C77" w14:textId="77777777" w:rsidR="00E34EBE" w:rsidRPr="005E625C" w:rsidRDefault="00E34EBE" w:rsidP="00E34EBE">
      <w:pPr>
        <w:pStyle w:val="Heading4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Question:</w:t>
      </w:r>
    </w:p>
    <w:p w14:paraId="0D89CC03" w14:textId="77777777" w:rsidR="00E34EBE" w:rsidRPr="005E625C" w:rsidRDefault="00E31A44" w:rsidP="00E34EBE">
      <w:pPr>
        <w:pStyle w:val="BodyTextL50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What is the last successful IPv6 address that was reached?</w:t>
      </w:r>
    </w:p>
    <w:p w14:paraId="7A644D34" w14:textId="7EDF70B0" w:rsidR="00E34EBE" w:rsidRPr="005E625C" w:rsidRDefault="005E625C" w:rsidP="00E34EBE">
      <w:pPr>
        <w:pStyle w:val="AnswerLineL50"/>
        <w:rPr>
          <w:rFonts w:ascii="Open Sans" w:hAnsi="Open Sans" w:cs="Open Sans"/>
          <w:color w:val="000000" w:themeColor="text1"/>
          <w:sz w:val="24"/>
          <w:szCs w:val="24"/>
        </w:rPr>
      </w:pPr>
      <w:r>
        <w:rPr>
          <w:rFonts w:ascii="Open Sans" w:hAnsi="Open Sans" w:cs="Open Sans"/>
          <w:color w:val="000000" w:themeColor="text1"/>
          <w:sz w:val="24"/>
          <w:szCs w:val="24"/>
        </w:rPr>
        <w:t>It was unable to reach any IPv6 address.</w:t>
      </w:r>
    </w:p>
    <w:p w14:paraId="74F2B3FB" w14:textId="77777777" w:rsidR="00E31A44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Enter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Ctrl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+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C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to stop the trace.</w:t>
      </w:r>
    </w:p>
    <w:p w14:paraId="1DEF9A33" w14:textId="77777777" w:rsidR="00E31A44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Click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R3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. Press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 xml:space="preserve">ENTER 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and log in to the router.</w:t>
      </w:r>
    </w:p>
    <w:p w14:paraId="0BFB4D4E" w14:textId="77777777" w:rsidR="00E34EBE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lastRenderedPageBreak/>
        <w:t xml:space="preserve">Enter the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show ipv6 interface brief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Pr="005E625C" w:rsidRDefault="00E34EBE" w:rsidP="00E34EBE">
      <w:pPr>
        <w:pStyle w:val="Heading4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Question:</w:t>
      </w:r>
    </w:p>
    <w:p w14:paraId="739D97D8" w14:textId="77777777" w:rsidR="00E34EBE" w:rsidRPr="005E625C" w:rsidRDefault="00E31A44" w:rsidP="00E34EBE">
      <w:pPr>
        <w:pStyle w:val="BodyTextL50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Is there a discrepancy?</w:t>
      </w:r>
    </w:p>
    <w:p w14:paraId="7FD73E8A" w14:textId="114FF521" w:rsidR="00E34EBE" w:rsidRPr="005E625C" w:rsidRDefault="00465126" w:rsidP="00E34EBE">
      <w:pPr>
        <w:pStyle w:val="AnswerLineL50"/>
        <w:rPr>
          <w:rFonts w:ascii="Open Sans" w:hAnsi="Open Sans" w:cs="Open Sans"/>
          <w:color w:val="000000" w:themeColor="text1"/>
          <w:sz w:val="24"/>
          <w:szCs w:val="24"/>
        </w:rPr>
      </w:pPr>
      <w:r>
        <w:rPr>
          <w:rFonts w:ascii="Open Sans" w:hAnsi="Open Sans" w:cs="Open Sans"/>
          <w:color w:val="000000" w:themeColor="text1"/>
          <w:sz w:val="24"/>
          <w:szCs w:val="24"/>
        </w:rPr>
        <w:t>Yes, there is</w:t>
      </w:r>
      <w:r w:rsidR="00E34EBE" w:rsidRPr="005E625C">
        <w:rPr>
          <w:rFonts w:ascii="Open Sans" w:hAnsi="Open Sans" w:cs="Open Sans"/>
          <w:color w:val="000000" w:themeColor="text1"/>
          <w:sz w:val="24"/>
          <w:szCs w:val="24"/>
        </w:rPr>
        <w:t>.</w:t>
      </w:r>
      <w:r>
        <w:rPr>
          <w:rFonts w:ascii="Open Sans" w:hAnsi="Open Sans" w:cs="Open Sans"/>
          <w:color w:val="000000" w:themeColor="text1"/>
          <w:sz w:val="24"/>
          <w:szCs w:val="24"/>
        </w:rPr>
        <w:t xml:space="preserve"> The default gateway address in PC4 does not match with R3. But R3 gateway address and table information is correct.</w:t>
      </w:r>
    </w:p>
    <w:p w14:paraId="7F8724BF" w14:textId="77777777" w:rsidR="00E31A44" w:rsidRPr="005E625C" w:rsidRDefault="00E31A44" w:rsidP="0093296A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Run more tests if it helps visualize the problem. Simulation mode is available.</w:t>
      </w:r>
    </w:p>
    <w:p w14:paraId="6996F915" w14:textId="77777777" w:rsidR="00E31A44" w:rsidRPr="005E625C" w:rsidRDefault="00E31A44" w:rsidP="00145DA5">
      <w:pPr>
        <w:pStyle w:val="Heading3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Propose a solution to solve the problem.</w:t>
      </w:r>
    </w:p>
    <w:p w14:paraId="5FDE90F0" w14:textId="77777777" w:rsidR="00E34EBE" w:rsidRPr="005E625C" w:rsidRDefault="00E31A44" w:rsidP="00E34EBE">
      <w:pPr>
        <w:pStyle w:val="BodyTextL25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Compare your answers in Step 2 to the documentation you have available for the network.</w:t>
      </w:r>
    </w:p>
    <w:p w14:paraId="786B401E" w14:textId="77777777" w:rsidR="00E34EBE" w:rsidRPr="005E625C" w:rsidRDefault="00E34EBE" w:rsidP="00E34EBE">
      <w:pPr>
        <w:pStyle w:val="Heading4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Question:</w:t>
      </w:r>
    </w:p>
    <w:p w14:paraId="4587C58B" w14:textId="77777777" w:rsidR="00E34EBE" w:rsidRPr="005E625C" w:rsidRDefault="00E31A44" w:rsidP="00E34EBE">
      <w:pPr>
        <w:pStyle w:val="BodyTextL50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What is the error?</w:t>
      </w:r>
    </w:p>
    <w:p w14:paraId="04B24F13" w14:textId="50BDB243" w:rsidR="00E34EBE" w:rsidRPr="005E625C" w:rsidRDefault="00465126" w:rsidP="00E34EBE">
      <w:pPr>
        <w:pStyle w:val="AnswerLineL50"/>
        <w:rPr>
          <w:rFonts w:ascii="Open Sans" w:hAnsi="Open Sans" w:cs="Open Sans"/>
          <w:color w:val="000000" w:themeColor="text1"/>
          <w:sz w:val="24"/>
          <w:szCs w:val="24"/>
        </w:rPr>
      </w:pPr>
      <w:r>
        <w:rPr>
          <w:rFonts w:ascii="Open Sans" w:hAnsi="Open Sans" w:cs="Open Sans"/>
          <w:color w:val="000000" w:themeColor="text1"/>
          <w:sz w:val="24"/>
          <w:szCs w:val="24"/>
        </w:rPr>
        <w:t>The default gateway address in R3 and table is same but the default gateway setup in PC4 is wrong.</w:t>
      </w:r>
    </w:p>
    <w:p w14:paraId="47903CC1" w14:textId="77777777" w:rsidR="00E34EBE" w:rsidRPr="005E625C" w:rsidRDefault="00E31A44" w:rsidP="00E34EBE">
      <w:pPr>
        <w:pStyle w:val="BodyTextL5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What solution would you propose to correct the problem?</w:t>
      </w:r>
    </w:p>
    <w:p w14:paraId="0377A271" w14:textId="0F6CA905" w:rsidR="00E34EBE" w:rsidRPr="005E625C" w:rsidRDefault="00E34EBE" w:rsidP="00E34EBE">
      <w:pPr>
        <w:pStyle w:val="AnswerLineL5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T</w:t>
      </w:r>
      <w:r w:rsidR="00465126">
        <w:rPr>
          <w:rFonts w:ascii="Open Sans" w:hAnsi="Open Sans" w:cs="Open Sans"/>
          <w:color w:val="000000" w:themeColor="text1"/>
          <w:sz w:val="24"/>
          <w:szCs w:val="24"/>
        </w:rPr>
        <w:t>he solution would be to reconfigure PC4 with correct default gateway information using the table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.</w:t>
      </w:r>
    </w:p>
    <w:p w14:paraId="1F9F72DD" w14:textId="77777777" w:rsidR="00E31A44" w:rsidRPr="005E625C" w:rsidRDefault="00E31A44" w:rsidP="00E31A44">
      <w:pPr>
        <w:pStyle w:val="Heading3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Implement the plan.</w:t>
      </w:r>
    </w:p>
    <w:p w14:paraId="43064966" w14:textId="77777777" w:rsidR="00E31A44" w:rsidRPr="005E625C" w:rsidRDefault="00E31A44" w:rsidP="00E31A44">
      <w:pPr>
        <w:pStyle w:val="BodyTextL25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Implement the solution you proposed in Step 3b.</w:t>
      </w:r>
    </w:p>
    <w:p w14:paraId="633AA1F9" w14:textId="77777777" w:rsidR="00E31A44" w:rsidRPr="005E625C" w:rsidRDefault="00E31A44" w:rsidP="00E31A44">
      <w:pPr>
        <w:pStyle w:val="Heading3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Verify that connectivity is restored.</w:t>
      </w:r>
    </w:p>
    <w:p w14:paraId="41F6C350" w14:textId="77777777" w:rsidR="00E31A44" w:rsidRPr="005E625C" w:rsidRDefault="00E31A44" w:rsidP="00E31A44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From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PC2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test connectivity to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PC4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.</w:t>
      </w:r>
    </w:p>
    <w:p w14:paraId="32AFAB0E" w14:textId="77777777" w:rsidR="00E34EBE" w:rsidRPr="005E625C" w:rsidRDefault="00E31A44" w:rsidP="00E31A44">
      <w:pPr>
        <w:pStyle w:val="SubStepAlpha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From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PC4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 xml:space="preserve"> test connectivity to </w:t>
      </w:r>
      <w:r w:rsidRPr="005E625C">
        <w:rPr>
          <w:rFonts w:ascii="Open Sans" w:hAnsi="Open Sans" w:cs="Open Sans"/>
          <w:b/>
          <w:color w:val="000000" w:themeColor="text1"/>
          <w:sz w:val="24"/>
          <w:szCs w:val="24"/>
        </w:rPr>
        <w:t>PC2</w:t>
      </w:r>
      <w:r w:rsidRPr="005E625C">
        <w:rPr>
          <w:rFonts w:ascii="Open Sans" w:hAnsi="Open Sans" w:cs="Open Sans"/>
          <w:color w:val="000000" w:themeColor="text1"/>
          <w:sz w:val="24"/>
          <w:szCs w:val="24"/>
        </w:rPr>
        <w:t>.</w:t>
      </w:r>
    </w:p>
    <w:p w14:paraId="18420D82" w14:textId="77777777" w:rsidR="00E34EBE" w:rsidRPr="005E625C" w:rsidRDefault="00E34EBE" w:rsidP="00E34EBE">
      <w:pPr>
        <w:pStyle w:val="Heading4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Question:</w:t>
      </w:r>
    </w:p>
    <w:p w14:paraId="390CEA67" w14:textId="77777777" w:rsidR="00E34EBE" w:rsidRPr="005E625C" w:rsidRDefault="00E34EBE" w:rsidP="00E34EBE">
      <w:pPr>
        <w:pStyle w:val="BodyTextL50"/>
        <w:spacing w:before="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Is the problem resolved?</w:t>
      </w:r>
    </w:p>
    <w:p w14:paraId="3F893168" w14:textId="77777777" w:rsidR="00E34EBE" w:rsidRPr="005E625C" w:rsidRDefault="00E34EBE" w:rsidP="002E0346">
      <w:pPr>
        <w:pStyle w:val="AnswerLineL25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Type your answers here.</w:t>
      </w:r>
    </w:p>
    <w:p w14:paraId="6889A96A" w14:textId="77777777" w:rsidR="00E31A44" w:rsidRPr="005E625C" w:rsidRDefault="00E31A44" w:rsidP="00FC50A6">
      <w:pPr>
        <w:pStyle w:val="Heading3"/>
        <w:spacing w:before="120"/>
        <w:rPr>
          <w:rFonts w:ascii="Open Sans" w:hAnsi="Open Sans" w:cs="Open Sans"/>
          <w:color w:val="000000" w:themeColor="text1"/>
          <w:sz w:val="24"/>
          <w:szCs w:val="24"/>
        </w:rPr>
      </w:pPr>
      <w:r w:rsidRPr="005E625C">
        <w:rPr>
          <w:rFonts w:ascii="Open Sans" w:hAnsi="Open Sans" w:cs="Open Sans"/>
          <w:color w:val="000000" w:themeColor="text1"/>
          <w:sz w:val="24"/>
          <w:szCs w:val="24"/>
        </w:rPr>
        <w:t>Document the solution.</w:t>
      </w:r>
    </w:p>
    <w:p w14:paraId="04352DF0" w14:textId="7413FB62" w:rsidR="0046332E" w:rsidRDefault="00465126" w:rsidP="00465126">
      <w:pPr>
        <w:pStyle w:val="ConfigWindow"/>
        <w:tabs>
          <w:tab w:val="left" w:pos="1485"/>
        </w:tabs>
        <w:rPr>
          <w:rFonts w:ascii="Open Sans" w:hAnsi="Open Sans" w:cs="Open Sans"/>
          <w:color w:val="000000" w:themeColor="text1"/>
          <w:sz w:val="24"/>
        </w:rPr>
      </w:pPr>
      <w:r>
        <w:rPr>
          <w:rFonts w:ascii="Open Sans" w:hAnsi="Open Sans" w:cs="Open Sans"/>
          <w:color w:val="000000" w:themeColor="text1"/>
          <w:sz w:val="24"/>
        </w:rPr>
        <w:t xml:space="preserve">PC4-&gt; IP Configuration -&gt; Update </w:t>
      </w:r>
    </w:p>
    <w:p w14:paraId="3D9FE2B3" w14:textId="77777777" w:rsidR="00465126" w:rsidRPr="00465126" w:rsidRDefault="00465126" w:rsidP="00465126">
      <w:pPr>
        <w:pStyle w:val="BodyTextL25"/>
      </w:pPr>
    </w:p>
    <w:p w14:paraId="590313D9" w14:textId="67DFA3C6" w:rsidR="00465126" w:rsidRPr="00465126" w:rsidRDefault="00465126" w:rsidP="00584640">
      <w:pPr>
        <w:tabs>
          <w:tab w:val="left" w:pos="2265"/>
          <w:tab w:val="left" w:pos="2895"/>
        </w:tabs>
      </w:pPr>
      <w:r>
        <w:lastRenderedPageBreak/>
        <w:tab/>
      </w:r>
      <w:r w:rsidR="00584640">
        <w:tab/>
      </w:r>
      <w:r w:rsidR="00584640" w:rsidRPr="00584640">
        <w:drawing>
          <wp:inline distT="0" distB="0" distL="0" distR="0" wp14:anchorId="099AC4A4" wp14:editId="64B40446">
            <wp:extent cx="6400800" cy="49847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126" w:rsidRPr="00465126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B1BF" w14:textId="77777777" w:rsidR="00F800B7" w:rsidRDefault="00F800B7" w:rsidP="00710659">
      <w:pPr>
        <w:spacing w:after="0" w:line="240" w:lineRule="auto"/>
      </w:pPr>
      <w:r>
        <w:separator/>
      </w:r>
    </w:p>
    <w:p w14:paraId="1CEB9DB1" w14:textId="77777777" w:rsidR="00F800B7" w:rsidRDefault="00F800B7"/>
  </w:endnote>
  <w:endnote w:type="continuationSeparator" w:id="0">
    <w:p w14:paraId="18C43B91" w14:textId="77777777" w:rsidR="00F800B7" w:rsidRDefault="00F800B7" w:rsidP="00710659">
      <w:pPr>
        <w:spacing w:after="0" w:line="240" w:lineRule="auto"/>
      </w:pPr>
      <w:r>
        <w:continuationSeparator/>
      </w:r>
    </w:p>
    <w:p w14:paraId="3B2DED09" w14:textId="77777777" w:rsidR="00F800B7" w:rsidRDefault="00F800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27C3D46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E303E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4E7330B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E303E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FD11A" w14:textId="77777777" w:rsidR="00F800B7" w:rsidRDefault="00F800B7" w:rsidP="00710659">
      <w:pPr>
        <w:spacing w:after="0" w:line="240" w:lineRule="auto"/>
      </w:pPr>
      <w:r>
        <w:separator/>
      </w:r>
    </w:p>
    <w:p w14:paraId="2E25A29F" w14:textId="77777777" w:rsidR="00F800B7" w:rsidRDefault="00F800B7"/>
  </w:footnote>
  <w:footnote w:type="continuationSeparator" w:id="0">
    <w:p w14:paraId="494F9771" w14:textId="77777777" w:rsidR="00F800B7" w:rsidRDefault="00F800B7" w:rsidP="00710659">
      <w:pPr>
        <w:spacing w:after="0" w:line="240" w:lineRule="auto"/>
      </w:pPr>
      <w:r>
        <w:continuationSeparator/>
      </w:r>
    </w:p>
    <w:p w14:paraId="0D71B520" w14:textId="77777777" w:rsidR="00F800B7" w:rsidRDefault="00F800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92965878">
    <w:abstractNumId w:val="5"/>
  </w:num>
  <w:num w:numId="2" w16cid:durableId="35345804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857378551">
    <w:abstractNumId w:val="2"/>
  </w:num>
  <w:num w:numId="4" w16cid:durableId="677734431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076854427">
    <w:abstractNumId w:val="3"/>
  </w:num>
  <w:num w:numId="6" w16cid:durableId="575168329">
    <w:abstractNumId w:val="0"/>
  </w:num>
  <w:num w:numId="7" w16cid:durableId="1185560732">
    <w:abstractNumId w:val="1"/>
  </w:num>
  <w:num w:numId="8" w16cid:durableId="1916165849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94154537">
    <w:abstractNumId w:val="3"/>
    <w:lvlOverride w:ilvl="0"/>
  </w:num>
  <w:num w:numId="10" w16cid:durableId="1474056827">
    <w:abstractNumId w:val="6"/>
  </w:num>
  <w:num w:numId="11" w16cid:durableId="1712595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993969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126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640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25C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03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1F2C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0B7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F01F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C30D28"/>
    <w:rsid w:val="00EA3E85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45</TotalTime>
  <Pages>7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Tanjim Reza</cp:lastModifiedBy>
  <cp:revision>9</cp:revision>
  <cp:lastPrinted>2019-12-03T20:38:00Z</cp:lastPrinted>
  <dcterms:created xsi:type="dcterms:W3CDTF">2019-11-27T20:46:00Z</dcterms:created>
  <dcterms:modified xsi:type="dcterms:W3CDTF">2023-03-22T18:30:00Z</dcterms:modified>
</cp:coreProperties>
</file>